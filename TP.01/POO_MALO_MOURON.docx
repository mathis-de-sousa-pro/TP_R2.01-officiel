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47C5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FDE26E" wp14:editId="1CE490E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3D2FE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07986410" wp14:editId="7C43615F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96FF95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C5B3FAF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FFB761E" wp14:editId="2CEF3970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A877A7" w14:textId="77777777" w:rsidR="002E7F78" w:rsidRDefault="002E7F78" w:rsidP="00D077E9">
                                  <w:pPr>
                                    <w:pStyle w:val="Titre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TP 1 </w:t>
                                  </w:r>
                                </w:p>
                                <w:p w14:paraId="344242F1" w14:textId="373F1229" w:rsidR="00D077E9" w:rsidRPr="00D86945" w:rsidRDefault="00D077E9" w:rsidP="00D077E9">
                                  <w:pPr>
                                    <w:pStyle w:val="Titre"/>
                                  </w:pPr>
                                  <w:r w:rsidRPr="00D86945">
                                    <w:rPr>
                                      <w:lang w:bidi="fr-FR"/>
                                    </w:rPr>
                                    <w:t>RAPPORT</w:t>
                                  </w:r>
                                </w:p>
                                <w:p w14:paraId="6D0ED763" w14:textId="1898A1CF" w:rsidR="00D077E9" w:rsidRPr="00D86945" w:rsidRDefault="00D077E9" w:rsidP="00D077E9">
                                  <w:pPr>
                                    <w:pStyle w:val="Titre"/>
                                    <w:spacing w:after="0"/>
                                  </w:pPr>
                                  <w:r w:rsidRPr="00D86945">
                                    <w:rPr>
                                      <w:lang w:bidi="fr-FR"/>
                                    </w:rPr>
                                    <w:t>20</w:t>
                                  </w:r>
                                  <w:r w:rsidR="009B5851">
                                    <w:rPr>
                                      <w:lang w:bidi="fr-FR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FFB76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" filled="f" stroked="f" strokeweight=".5pt">
                      <v:textbox>
                        <w:txbxContent>
                          <w:p w14:paraId="09A877A7" w14:textId="77777777" w:rsidR="002E7F78" w:rsidRDefault="002E7F78" w:rsidP="00D077E9">
                            <w:pPr>
                              <w:pStyle w:val="Titre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 xml:space="preserve">TP 1 </w:t>
                            </w:r>
                          </w:p>
                          <w:p w14:paraId="344242F1" w14:textId="373F1229" w:rsidR="00D077E9" w:rsidRPr="00D86945" w:rsidRDefault="00D077E9" w:rsidP="00D077E9">
                            <w:pPr>
                              <w:pStyle w:val="Titre"/>
                            </w:pPr>
                            <w:r w:rsidRPr="00D86945">
                              <w:rPr>
                                <w:lang w:bidi="fr-FR"/>
                              </w:rPr>
                              <w:t>RAPPORT</w:t>
                            </w:r>
                          </w:p>
                          <w:p w14:paraId="6D0ED763" w14:textId="1898A1CF" w:rsidR="00D077E9" w:rsidRPr="00D86945" w:rsidRDefault="00D077E9" w:rsidP="00D077E9">
                            <w:pPr>
                              <w:pStyle w:val="Titre"/>
                              <w:spacing w:after="0"/>
                            </w:pPr>
                            <w:r w:rsidRPr="00D86945">
                              <w:rPr>
                                <w:lang w:bidi="fr-FR"/>
                              </w:rPr>
                              <w:t>20</w:t>
                            </w:r>
                            <w:r w:rsidR="009B5851">
                              <w:rPr>
                                <w:lang w:bidi="fr-FR"/>
                              </w:rPr>
                              <w:t>24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3A704CD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07B3DAC" wp14:editId="42F9F455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4C918C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38D029A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7BDB31C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2A0182F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297C8E9ABCB4053ACA2C3C8F0AEAD4F"/>
              </w:placeholder>
              <w15:appearance w15:val="hidden"/>
            </w:sdtPr>
            <w:sdtContent>
              <w:p w14:paraId="63A9A815" w14:textId="430F799E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9B5851">
                  <w:rPr>
                    <w:rStyle w:val="Sous-titreCar"/>
                    <w:b w:val="0"/>
                    <w:noProof/>
                    <w:lang w:bidi="fr-FR"/>
                  </w:rPr>
                  <w:t>30 janvier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7EA21B2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A1F3CAB" wp14:editId="6B673327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5408B1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BF9564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76ECB6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07E6625" w14:textId="0D4F8E07" w:rsidR="00D077E9" w:rsidRDefault="00000000" w:rsidP="00AB02A7">
            <w:sdt>
              <w:sdtPr>
                <w:id w:val="-1740469667"/>
                <w:placeholder>
                  <w:docPart w:val="CF858EE8C6D6426EAEDDBDBCD454BB5E"/>
                </w:placeholder>
                <w15:appearance w15:val="hidden"/>
              </w:sdtPr>
              <w:sdtContent>
                <w:r w:rsidR="009B5851">
                  <w:t>B1</w:t>
                </w:r>
              </w:sdtContent>
            </w:sdt>
          </w:p>
          <w:p w14:paraId="5C215B9A" w14:textId="1F91AF05"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513C898CEAFE46D8A8D7BF620F94B47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9B5851">
                  <w:t>Malo Mouron</w:t>
                </w:r>
              </w:sdtContent>
            </w:sdt>
          </w:p>
          <w:p w14:paraId="06C40BB3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1709BBEF" w14:textId="40086BE6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CC0676" wp14:editId="1E2029B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92B99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212F5CDB" w14:textId="4FE7B4C9" w:rsidR="00D03C34" w:rsidRDefault="00D03C34" w:rsidP="00D03C34">
      <w:pPr>
        <w:pStyle w:val="Paragraphedeliste"/>
        <w:numPr>
          <w:ilvl w:val="0"/>
          <w:numId w:val="1"/>
        </w:numPr>
      </w:pPr>
      <w:r>
        <w:lastRenderedPageBreak/>
        <w:t>Faites une capture d’écran de ce diagramme et ajoutez-là à votre compte-rendu.</w:t>
      </w:r>
    </w:p>
    <w:p w14:paraId="07C553E2" w14:textId="2ADB8A0A" w:rsidR="003E4160" w:rsidRDefault="003E4160" w:rsidP="003E4160">
      <w:pPr>
        <w:pStyle w:val="Paragraphedeliste"/>
      </w:pPr>
      <w:r w:rsidRPr="003E4160">
        <w:drawing>
          <wp:inline distT="0" distB="0" distL="0" distR="0" wp14:anchorId="434B5C74" wp14:editId="3D26982C">
            <wp:extent cx="5687219" cy="4658375"/>
            <wp:effectExtent l="0" t="0" r="8890" b="8890"/>
            <wp:docPr id="644034535" name="Image 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34535" name="Image 1" descr="Une image contenant texte, capture d’écran, diagramme, Rectang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F1A9" w14:textId="5007526A" w:rsidR="00D03C34" w:rsidRDefault="00D03C34" w:rsidP="00D03C34">
      <w:pPr>
        <w:pStyle w:val="Paragraphedeliste"/>
        <w:numPr>
          <w:ilvl w:val="0"/>
          <w:numId w:val="1"/>
        </w:numPr>
      </w:pPr>
      <w:r>
        <w:t>Indiquez à votre compte-rendu le résultat de la génération de code pour la classe humain.</w:t>
      </w:r>
    </w:p>
    <w:p w14:paraId="3A6E7905" w14:textId="77777777" w:rsidR="003E4160" w:rsidRDefault="003E4160" w:rsidP="003E4160"/>
    <w:p w14:paraId="1C7399BA" w14:textId="607050B0" w:rsidR="003E4160" w:rsidRPr="003E4160" w:rsidRDefault="003E4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6073932"/>
        <w:rPr>
          <w:rFonts w:ascii="Consolas" w:hAnsi="Consolas" w:cs="Courier New"/>
          <w:sz w:val="17"/>
          <w:szCs w:val="17"/>
          <w:lang w:val="en-US"/>
        </w:rPr>
      </w:pPr>
      <w:r w:rsidRPr="003E416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System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Humain</w:t>
      </w:r>
      <w:proofErr w:type="spellEnd"/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Personnage</w:t>
      </w:r>
      <w:proofErr w:type="spellEnd"/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String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gender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force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jedi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Humain</w:t>
      </w:r>
      <w:proofErr w:type="spellEnd"/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System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NotImplementedException</w:t>
      </w:r>
      <w:proofErr w:type="spellEnd"/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E4160">
        <w:rPr>
          <w:rFonts w:ascii="Consolas" w:hAnsi="Consolas" w:cs="Courier New"/>
          <w:color w:val="008800"/>
          <w:sz w:val="17"/>
          <w:szCs w:val="17"/>
          <w:lang w:val="en-US"/>
        </w:rPr>
        <w:t>"Not implemented"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Combattre</w:t>
      </w:r>
      <w:proofErr w:type="spellEnd"/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System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NotImplementedException</w:t>
      </w:r>
      <w:proofErr w:type="spellEnd"/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E4160">
        <w:rPr>
          <w:rFonts w:ascii="Consolas" w:hAnsi="Consolas" w:cs="Courier New"/>
          <w:color w:val="008800"/>
          <w:sz w:val="17"/>
          <w:szCs w:val="17"/>
          <w:lang w:val="en-US"/>
        </w:rPr>
        <w:t>"Not implemented"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Manger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System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NotImplementedException</w:t>
      </w:r>
      <w:proofErr w:type="spellEnd"/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E4160">
        <w:rPr>
          <w:rFonts w:ascii="Consolas" w:hAnsi="Consolas" w:cs="Courier New"/>
          <w:color w:val="008800"/>
          <w:sz w:val="17"/>
          <w:szCs w:val="17"/>
          <w:lang w:val="en-US"/>
        </w:rPr>
        <w:t>"Not implemented"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Dormir</w:t>
      </w:r>
      <w:proofErr w:type="spellEnd"/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System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NotImplementedException</w:t>
      </w:r>
      <w:proofErr w:type="spellEnd"/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E4160">
        <w:rPr>
          <w:rFonts w:ascii="Consolas" w:hAnsi="Consolas" w:cs="Courier New"/>
          <w:color w:val="008800"/>
          <w:sz w:val="17"/>
          <w:szCs w:val="17"/>
          <w:lang w:val="en-US"/>
        </w:rPr>
        <w:t>"Not implemented"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Parler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416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E416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System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E4160">
        <w:rPr>
          <w:rFonts w:ascii="Consolas" w:hAnsi="Consolas" w:cs="Courier New"/>
          <w:color w:val="660066"/>
          <w:sz w:val="17"/>
          <w:szCs w:val="17"/>
          <w:lang w:val="en-US"/>
        </w:rPr>
        <w:t>NotImplementedException</w:t>
      </w:r>
      <w:proofErr w:type="spellEnd"/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E4160">
        <w:rPr>
          <w:rFonts w:ascii="Consolas" w:hAnsi="Consolas" w:cs="Courier New"/>
          <w:color w:val="008800"/>
          <w:sz w:val="17"/>
          <w:szCs w:val="17"/>
          <w:lang w:val="en-US"/>
        </w:rPr>
        <w:t>"Not implemented"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3E4160">
        <w:rPr>
          <w:rFonts w:ascii="Consolas" w:hAnsi="Consolas" w:cs="Courier New"/>
          <w:color w:val="666600"/>
          <w:sz w:val="17"/>
          <w:szCs w:val="17"/>
          <w:lang w:val="en-US"/>
        </w:rPr>
        <w:br/>
        <w:t>}</w:t>
      </w:r>
    </w:p>
    <w:p w14:paraId="7DA7157D" w14:textId="77777777" w:rsidR="003E4160" w:rsidRPr="003E4160" w:rsidRDefault="003E4160" w:rsidP="003E4160">
      <w:pPr>
        <w:rPr>
          <w:lang w:val="en-US"/>
        </w:rPr>
      </w:pPr>
    </w:p>
    <w:p w14:paraId="55AE2C5B" w14:textId="77777777" w:rsidR="003E4160" w:rsidRPr="003E4160" w:rsidRDefault="003E4160" w:rsidP="003E4160">
      <w:pPr>
        <w:rPr>
          <w:lang w:val="en-US"/>
        </w:rPr>
      </w:pPr>
    </w:p>
    <w:p w14:paraId="43F19209" w14:textId="445C1D4C" w:rsidR="00D03C34" w:rsidRDefault="00D03C34" w:rsidP="00D03C34">
      <w:pPr>
        <w:pStyle w:val="Paragraphedeliste"/>
        <w:numPr>
          <w:ilvl w:val="0"/>
          <w:numId w:val="1"/>
        </w:numPr>
      </w:pPr>
      <w:r>
        <w:t>Listez les différents fichiers contenant du code source (C#)</w:t>
      </w:r>
    </w:p>
    <w:p w14:paraId="25CED811" w14:textId="77777777" w:rsidR="003E4160" w:rsidRDefault="003E4160" w:rsidP="003E4160"/>
    <w:p w14:paraId="36EAD04A" w14:textId="16881F29" w:rsidR="003E4160" w:rsidRDefault="003E4160" w:rsidP="003E4160">
      <w:pPr>
        <w:pStyle w:val="Paragraphedeliste"/>
        <w:numPr>
          <w:ilvl w:val="0"/>
          <w:numId w:val="3"/>
        </w:numPr>
      </w:pPr>
      <w:proofErr w:type="spellStart"/>
      <w:r w:rsidRPr="003E4160">
        <w:t>WordBase.cs</w:t>
      </w:r>
      <w:proofErr w:type="spellEnd"/>
    </w:p>
    <w:p w14:paraId="1119B6E8" w14:textId="5E73B942" w:rsidR="003E4160" w:rsidRDefault="003E4160" w:rsidP="003E4160">
      <w:pPr>
        <w:pStyle w:val="Paragraphedeliste"/>
        <w:numPr>
          <w:ilvl w:val="0"/>
          <w:numId w:val="3"/>
        </w:numPr>
      </w:pPr>
      <w:proofErr w:type="spellStart"/>
      <w:r w:rsidRPr="003E4160">
        <w:t>Program.cs</w:t>
      </w:r>
      <w:proofErr w:type="spellEnd"/>
    </w:p>
    <w:p w14:paraId="75CDC0FA" w14:textId="38AAA073" w:rsidR="003E4160" w:rsidRDefault="003E4160" w:rsidP="003E4160">
      <w:pPr>
        <w:pStyle w:val="Paragraphedeliste"/>
        <w:numPr>
          <w:ilvl w:val="0"/>
          <w:numId w:val="3"/>
        </w:numPr>
      </w:pPr>
      <w:proofErr w:type="spellStart"/>
      <w:r w:rsidRPr="003E4160">
        <w:t>Hangman.cs</w:t>
      </w:r>
      <w:proofErr w:type="spellEnd"/>
    </w:p>
    <w:p w14:paraId="09ECA25B" w14:textId="77777777" w:rsidR="003E4160" w:rsidRDefault="003E4160" w:rsidP="003E4160"/>
    <w:p w14:paraId="1CDCD6C9" w14:textId="20245E70" w:rsidR="00D03C34" w:rsidRDefault="00D03C34" w:rsidP="00D03C34">
      <w:pPr>
        <w:pStyle w:val="Paragraphedeliste"/>
        <w:numPr>
          <w:ilvl w:val="0"/>
          <w:numId w:val="1"/>
        </w:numPr>
      </w:pPr>
      <w:r>
        <w:t>Dans quel dossier (relatif au dossier de la solution) est placé le résultat de la compilation (le programme exécutable) ?</w:t>
      </w:r>
    </w:p>
    <w:p w14:paraId="3E458E3D" w14:textId="77777777" w:rsidR="003E4160" w:rsidRDefault="003E4160" w:rsidP="003E4160"/>
    <w:p w14:paraId="50927D4E" w14:textId="05D7E91C" w:rsidR="003E4160" w:rsidRDefault="005100C4" w:rsidP="003E4160">
      <w:proofErr w:type="spellStart"/>
      <w:r w:rsidRPr="005100C4">
        <w:t>Hangman</w:t>
      </w:r>
      <w:proofErr w:type="spellEnd"/>
      <w:r w:rsidRPr="005100C4">
        <w:t>\bin\</w:t>
      </w:r>
      <w:proofErr w:type="spellStart"/>
      <w:r w:rsidRPr="005100C4">
        <w:t>Debug</w:t>
      </w:r>
      <w:proofErr w:type="spellEnd"/>
      <w:r w:rsidRPr="005100C4">
        <w:t>\net6.0</w:t>
      </w:r>
    </w:p>
    <w:p w14:paraId="44EC09D4" w14:textId="77777777" w:rsidR="003E4160" w:rsidRDefault="003E4160" w:rsidP="003E4160"/>
    <w:p w14:paraId="4D485CFE" w14:textId="67745373" w:rsidR="00D03C34" w:rsidRDefault="00D03C34" w:rsidP="00D03C34">
      <w:pPr>
        <w:pStyle w:val="Paragraphedeliste"/>
        <w:numPr>
          <w:ilvl w:val="0"/>
          <w:numId w:val="1"/>
        </w:numPr>
      </w:pPr>
      <w:r>
        <w:t xml:space="preserve">Placez dans votre compte-rendu une capture d’écran de la classe Program avec les 2 fonctions repliées. </w:t>
      </w:r>
    </w:p>
    <w:p w14:paraId="499ABF66" w14:textId="517509B5" w:rsidR="005100C4" w:rsidRDefault="005100C4" w:rsidP="005100C4">
      <w:r w:rsidRPr="005100C4">
        <w:drawing>
          <wp:inline distT="0" distB="0" distL="0" distR="0" wp14:anchorId="12023EBF" wp14:editId="7B2DDEA1">
            <wp:extent cx="5753903" cy="3772426"/>
            <wp:effectExtent l="0" t="0" r="0" b="0"/>
            <wp:docPr id="15882150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15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9AC6" w14:textId="77777777" w:rsidR="005100C4" w:rsidRDefault="005100C4" w:rsidP="005100C4"/>
    <w:p w14:paraId="32383C8E" w14:textId="3939BA1C" w:rsidR="00D03C34" w:rsidRDefault="00D03C34" w:rsidP="00D03C34">
      <w:pPr>
        <w:pStyle w:val="Paragraphedeliste"/>
        <w:numPr>
          <w:ilvl w:val="0"/>
          <w:numId w:val="1"/>
        </w:numPr>
      </w:pPr>
      <w:r>
        <w:t>Expliquez rapidement comment, à votre avis, vous pouvez créer dans le code une région « pliable ».</w:t>
      </w:r>
    </w:p>
    <w:p w14:paraId="1666A072" w14:textId="77777777" w:rsidR="005100C4" w:rsidRDefault="005100C4" w:rsidP="005100C4">
      <w:pPr>
        <w:pStyle w:val="PrformatHTML"/>
        <w:shd w:val="clear" w:color="auto" w:fill="262626"/>
        <w:rPr>
          <w:color w:val="D0D0D0"/>
        </w:rPr>
      </w:pPr>
      <w:r>
        <w:rPr>
          <w:color w:val="6C95EB"/>
        </w:rPr>
        <w:t xml:space="preserve">#region </w:t>
      </w:r>
      <w:proofErr w:type="spellStart"/>
      <w:r>
        <w:rPr>
          <w:color w:val="D0D0D0"/>
        </w:rPr>
        <w:t>MyRegion</w:t>
      </w:r>
      <w:proofErr w:type="spellEnd"/>
    </w:p>
    <w:p w14:paraId="2EFFD50D" w14:textId="3B4A3A9C" w:rsidR="005100C4" w:rsidRDefault="005100C4" w:rsidP="005100C4">
      <w:pPr>
        <w:pStyle w:val="PrformatHTML"/>
        <w:shd w:val="clear" w:color="auto" w:fill="262626"/>
        <w:rPr>
          <w:color w:val="D0D0D0"/>
        </w:rPr>
      </w:pPr>
      <w:r>
        <w:rPr>
          <w:color w:val="D0D0D0"/>
        </w:rPr>
        <w:t>// Code</w:t>
      </w:r>
    </w:p>
    <w:p w14:paraId="75C8C8BC" w14:textId="757DEE69" w:rsidR="005100C4" w:rsidRPr="005100C4" w:rsidRDefault="005100C4" w:rsidP="005100C4">
      <w:pPr>
        <w:pStyle w:val="PrformatHTML"/>
        <w:shd w:val="clear" w:color="auto" w:fill="262626"/>
        <w:rPr>
          <w:color w:val="D0D0D0"/>
        </w:rPr>
      </w:pPr>
      <w:r>
        <w:rPr>
          <w:color w:val="D0D0D0"/>
        </w:rPr>
        <w:t>// Code</w:t>
      </w:r>
    </w:p>
    <w:p w14:paraId="064BB557" w14:textId="77777777" w:rsidR="005100C4" w:rsidRDefault="005100C4" w:rsidP="005100C4">
      <w:pPr>
        <w:pStyle w:val="PrformatHTML"/>
        <w:shd w:val="clear" w:color="auto" w:fill="262626"/>
        <w:rPr>
          <w:color w:val="D0D0D0"/>
        </w:rPr>
      </w:pPr>
      <w:r>
        <w:rPr>
          <w:color w:val="6C95EB"/>
        </w:rPr>
        <w:t>#endregion</w:t>
      </w:r>
    </w:p>
    <w:p w14:paraId="0851AFC1" w14:textId="77777777" w:rsidR="005100C4" w:rsidRDefault="005100C4" w:rsidP="005100C4"/>
    <w:p w14:paraId="2E47C1B6" w14:textId="7803CB75" w:rsidR="00D03C34" w:rsidRDefault="00D03C34" w:rsidP="00D03C34">
      <w:pPr>
        <w:pStyle w:val="Paragraphedeliste"/>
        <w:numPr>
          <w:ilvl w:val="0"/>
          <w:numId w:val="1"/>
        </w:numPr>
      </w:pPr>
      <w:r>
        <w:t>Copiez-collez dans votre compte-rendu cette région dépliée</w:t>
      </w:r>
    </w:p>
    <w:p w14:paraId="7FEA67C1" w14:textId="010574B5" w:rsidR="00C365ED" w:rsidRPr="00C365ED" w:rsidRDefault="00C365ED" w:rsidP="00C365ED">
      <w:pPr>
        <w:pStyle w:val="PrformatHTML"/>
        <w:shd w:val="clear" w:color="auto" w:fill="262626"/>
        <w:ind w:left="360"/>
        <w:rPr>
          <w:color w:val="D0D0D0"/>
          <w:lang w:val="en-US"/>
        </w:rPr>
      </w:pPr>
      <w:r>
        <w:rPr>
          <w:color w:val="D0D0D0"/>
          <w:lang w:val="en-US"/>
        </w:rPr>
        <w:t xml:space="preserve"> </w:t>
      </w:r>
      <w:r w:rsidRPr="00C365ED">
        <w:rPr>
          <w:color w:val="D0D0D0"/>
          <w:lang w:val="en-US"/>
        </w:rPr>
        <w:t xml:space="preserve">   </w:t>
      </w:r>
      <w:r w:rsidRPr="00C365ED">
        <w:rPr>
          <w:color w:val="6C95EB"/>
          <w:lang w:val="en-US"/>
        </w:rPr>
        <w:t xml:space="preserve">#region </w:t>
      </w:r>
      <w:r w:rsidRPr="00C365ED">
        <w:rPr>
          <w:color w:val="D0D0D0"/>
          <w:lang w:val="en-US"/>
        </w:rPr>
        <w:t>attributes</w:t>
      </w:r>
      <w:r w:rsidRPr="00C365ED">
        <w:rPr>
          <w:color w:val="D0D0D0"/>
          <w:lang w:val="en-US"/>
        </w:rPr>
        <w:br/>
        <w:t xml:space="preserve">    </w:t>
      </w:r>
      <w:r w:rsidRPr="00C365ED">
        <w:rPr>
          <w:color w:val="D0D0D0"/>
          <w:lang w:val="en-US"/>
        </w:rPr>
        <w:br/>
        <w:t xml:space="preserve">    </w:t>
      </w:r>
      <w:r w:rsidRPr="00C365ED">
        <w:rPr>
          <w:color w:val="6C95EB"/>
          <w:lang w:val="en-US"/>
        </w:rPr>
        <w:t xml:space="preserve">private </w:t>
      </w:r>
      <w:proofErr w:type="spellStart"/>
      <w:r w:rsidRPr="00C365ED">
        <w:rPr>
          <w:color w:val="C191FF"/>
          <w:lang w:val="en-US"/>
        </w:rPr>
        <w:t>WordBase</w:t>
      </w:r>
      <w:proofErr w:type="spellEnd"/>
      <w:r w:rsidRPr="00C365ED">
        <w:rPr>
          <w:color w:val="C191FF"/>
          <w:lang w:val="en-US"/>
        </w:rPr>
        <w:t xml:space="preserve"> </w:t>
      </w:r>
      <w:r w:rsidRPr="00C365ED">
        <w:rPr>
          <w:color w:val="66C3CC"/>
          <w:lang w:val="en-US"/>
        </w:rPr>
        <w:t>words</w:t>
      </w:r>
      <w:r w:rsidRPr="00C365ED">
        <w:rPr>
          <w:color w:val="BDBDBD"/>
          <w:lang w:val="en-US"/>
        </w:rPr>
        <w:t>;</w:t>
      </w:r>
      <w:r w:rsidRPr="00C365ED">
        <w:rPr>
          <w:color w:val="BDBDBD"/>
          <w:lang w:val="en-US"/>
        </w:rPr>
        <w:br/>
        <w:t xml:space="preserve">    </w:t>
      </w:r>
      <w:r w:rsidRPr="00C365ED">
        <w:rPr>
          <w:color w:val="6C95EB"/>
          <w:lang w:val="en-US"/>
        </w:rPr>
        <w:t xml:space="preserve">private string </w:t>
      </w:r>
      <w:r w:rsidRPr="00C365ED">
        <w:rPr>
          <w:color w:val="66C3CC"/>
          <w:lang w:val="en-US"/>
        </w:rPr>
        <w:t>word</w:t>
      </w:r>
      <w:r w:rsidRPr="00C365ED">
        <w:rPr>
          <w:color w:val="BDBDBD"/>
          <w:lang w:val="en-US"/>
        </w:rPr>
        <w:t>;</w:t>
      </w:r>
      <w:r w:rsidRPr="00C365ED">
        <w:rPr>
          <w:color w:val="BDBDBD"/>
          <w:lang w:val="en-US"/>
        </w:rPr>
        <w:br/>
        <w:t xml:space="preserve">    </w:t>
      </w:r>
      <w:r w:rsidRPr="00C365ED">
        <w:rPr>
          <w:color w:val="6C95EB"/>
          <w:lang w:val="en-US"/>
        </w:rPr>
        <w:t xml:space="preserve">private int </w:t>
      </w:r>
      <w:proofErr w:type="spellStart"/>
      <w:r w:rsidRPr="00C365ED">
        <w:rPr>
          <w:color w:val="66C3CC"/>
          <w:lang w:val="en-US"/>
        </w:rPr>
        <w:t>minLength</w:t>
      </w:r>
      <w:proofErr w:type="spellEnd"/>
      <w:r w:rsidRPr="00C365ED">
        <w:rPr>
          <w:color w:val="BDBDBD"/>
          <w:lang w:val="en-US"/>
        </w:rPr>
        <w:t xml:space="preserve">; </w:t>
      </w:r>
      <w:r w:rsidRPr="00C365ED">
        <w:rPr>
          <w:color w:val="BDBDBD"/>
          <w:lang w:val="en-US"/>
        </w:rPr>
        <w:br/>
        <w:t xml:space="preserve">    </w:t>
      </w:r>
      <w:r w:rsidRPr="00C365ED">
        <w:rPr>
          <w:color w:val="6C95EB"/>
          <w:lang w:val="en-US"/>
        </w:rPr>
        <w:t xml:space="preserve">private int </w:t>
      </w:r>
      <w:proofErr w:type="spellStart"/>
      <w:r w:rsidRPr="00C365ED">
        <w:rPr>
          <w:color w:val="66C3CC"/>
          <w:lang w:val="en-US"/>
        </w:rPr>
        <w:t>maxLength</w:t>
      </w:r>
      <w:proofErr w:type="spellEnd"/>
      <w:r w:rsidRPr="00C365ED">
        <w:rPr>
          <w:color w:val="BDBDBD"/>
          <w:lang w:val="en-US"/>
        </w:rPr>
        <w:t>;</w:t>
      </w:r>
      <w:r w:rsidRPr="00C365ED">
        <w:rPr>
          <w:color w:val="BDBDBD"/>
          <w:lang w:val="en-US"/>
        </w:rPr>
        <w:br/>
        <w:t xml:space="preserve">    </w:t>
      </w:r>
      <w:r w:rsidRPr="00C365ED">
        <w:rPr>
          <w:color w:val="6C95EB"/>
          <w:lang w:val="en-US"/>
        </w:rPr>
        <w:t xml:space="preserve">private </w:t>
      </w:r>
      <w:proofErr w:type="gramStart"/>
      <w:r w:rsidRPr="00C365ED">
        <w:rPr>
          <w:color w:val="6C95EB"/>
          <w:lang w:val="en-US"/>
        </w:rPr>
        <w:t>bool</w:t>
      </w:r>
      <w:r w:rsidRPr="00C365ED">
        <w:rPr>
          <w:color w:val="BDBDBD"/>
          <w:lang w:val="en-US"/>
        </w:rPr>
        <w:t>[</w:t>
      </w:r>
      <w:proofErr w:type="gramEnd"/>
      <w:r w:rsidRPr="00C365ED">
        <w:rPr>
          <w:color w:val="BDBDBD"/>
          <w:lang w:val="en-US"/>
        </w:rPr>
        <w:t xml:space="preserve">] </w:t>
      </w:r>
      <w:proofErr w:type="spellStart"/>
      <w:r w:rsidRPr="00C365ED">
        <w:rPr>
          <w:color w:val="66C3CC"/>
          <w:lang w:val="en-US"/>
        </w:rPr>
        <w:t>lettersFound</w:t>
      </w:r>
      <w:proofErr w:type="spellEnd"/>
      <w:r w:rsidRPr="00C365ED">
        <w:rPr>
          <w:color w:val="BDBDBD"/>
          <w:lang w:val="en-US"/>
        </w:rPr>
        <w:t>;</w:t>
      </w:r>
      <w:r w:rsidRPr="00C365ED">
        <w:rPr>
          <w:color w:val="BDBDBD"/>
          <w:lang w:val="en-US"/>
        </w:rPr>
        <w:br/>
        <w:t xml:space="preserve">    </w:t>
      </w:r>
      <w:r w:rsidRPr="00C365ED">
        <w:rPr>
          <w:color w:val="6C95EB"/>
          <w:lang w:val="en-US"/>
        </w:rPr>
        <w:t xml:space="preserve">private int </w:t>
      </w:r>
      <w:r w:rsidRPr="00C365ED">
        <w:rPr>
          <w:color w:val="66C3CC"/>
          <w:lang w:val="en-US"/>
        </w:rPr>
        <w:t>errors</w:t>
      </w:r>
      <w:r w:rsidRPr="00C365ED">
        <w:rPr>
          <w:color w:val="BDBDBD"/>
          <w:lang w:val="en-US"/>
        </w:rPr>
        <w:t>;</w:t>
      </w:r>
      <w:r w:rsidRPr="00C365ED">
        <w:rPr>
          <w:color w:val="BDBDBD"/>
          <w:lang w:val="en-US"/>
        </w:rPr>
        <w:br/>
        <w:t xml:space="preserve">    </w:t>
      </w:r>
      <w:r w:rsidRPr="00C365ED">
        <w:rPr>
          <w:color w:val="6C95EB"/>
          <w:lang w:val="en-US"/>
        </w:rPr>
        <w:t xml:space="preserve">private </w:t>
      </w:r>
      <w:r w:rsidRPr="00C365ED">
        <w:rPr>
          <w:color w:val="C191FF"/>
          <w:lang w:val="en-US"/>
        </w:rPr>
        <w:t>HashSet</w:t>
      </w:r>
      <w:r w:rsidRPr="00C365ED">
        <w:rPr>
          <w:color w:val="BDBDBD"/>
          <w:lang w:val="en-US"/>
        </w:rPr>
        <w:t>&lt;</w:t>
      </w:r>
      <w:r w:rsidRPr="00C365ED">
        <w:rPr>
          <w:color w:val="6C95EB"/>
          <w:lang w:val="en-US"/>
        </w:rPr>
        <w:t>char</w:t>
      </w:r>
      <w:r w:rsidRPr="00C365ED">
        <w:rPr>
          <w:color w:val="BDBDBD"/>
          <w:lang w:val="en-US"/>
        </w:rPr>
        <w:t xml:space="preserve">&gt; </w:t>
      </w:r>
      <w:proofErr w:type="spellStart"/>
      <w:r w:rsidRPr="00C365ED">
        <w:rPr>
          <w:color w:val="66C3CC"/>
          <w:lang w:val="en-US"/>
        </w:rPr>
        <w:t>lettersProposed</w:t>
      </w:r>
      <w:proofErr w:type="spellEnd"/>
      <w:r w:rsidRPr="00C365ED">
        <w:rPr>
          <w:color w:val="BDBDBD"/>
          <w:lang w:val="en-US"/>
        </w:rPr>
        <w:t>;</w:t>
      </w:r>
      <w:r w:rsidRPr="00C365ED">
        <w:rPr>
          <w:color w:val="BDBDBD"/>
          <w:lang w:val="en-US"/>
        </w:rPr>
        <w:br/>
        <w:t xml:space="preserve">    </w:t>
      </w:r>
      <w:r w:rsidRPr="00C365ED">
        <w:rPr>
          <w:color w:val="BDBDBD"/>
          <w:lang w:val="en-US"/>
        </w:rPr>
        <w:br/>
        <w:t xml:space="preserve">    </w:t>
      </w:r>
      <w:r w:rsidRPr="00C365ED">
        <w:rPr>
          <w:color w:val="6C95EB"/>
          <w:lang w:val="en-US"/>
        </w:rPr>
        <w:t>#endregion</w:t>
      </w:r>
    </w:p>
    <w:p w14:paraId="23805025" w14:textId="77777777" w:rsidR="00C365ED" w:rsidRPr="00C365ED" w:rsidRDefault="00C365ED" w:rsidP="00C365ED">
      <w:pPr>
        <w:rPr>
          <w:lang w:val="en-US"/>
        </w:rPr>
      </w:pPr>
    </w:p>
    <w:p w14:paraId="39FF6CC2" w14:textId="7347FD55" w:rsidR="00D03C34" w:rsidRDefault="00D03C34" w:rsidP="00D03C34">
      <w:pPr>
        <w:pStyle w:val="Paragraphedeliste"/>
        <w:numPr>
          <w:ilvl w:val="0"/>
          <w:numId w:val="1"/>
        </w:numPr>
      </w:pPr>
      <w:r>
        <w:t>Quel message avez-vous à l’écran ? Que se passe-t-il exactement si vous répondez « oui »</w:t>
      </w:r>
    </w:p>
    <w:p w14:paraId="41EFC751" w14:textId="77777777" w:rsidR="00544602" w:rsidRDefault="00544602" w:rsidP="00544602"/>
    <w:p w14:paraId="1079BBE4" w14:textId="1840581D" w:rsidR="00544602" w:rsidRDefault="00544602" w:rsidP="00544602">
      <w:proofErr w:type="gramStart"/>
      <w:r>
        <w:t>Le jeux</w:t>
      </w:r>
      <w:proofErr w:type="gramEnd"/>
      <w:r>
        <w:t xml:space="preserve"> se lance et on à un mot à deviner c’est un pendue !!!</w:t>
      </w:r>
    </w:p>
    <w:p w14:paraId="20DA4670" w14:textId="77777777" w:rsidR="00544602" w:rsidRDefault="00544602" w:rsidP="00544602"/>
    <w:p w14:paraId="67634ABC" w14:textId="77777777" w:rsidR="00544602" w:rsidRDefault="00544602" w:rsidP="00544602"/>
    <w:p w14:paraId="2BCE8BC8" w14:textId="1F97525B" w:rsidR="00D03C34" w:rsidRDefault="00D03C34" w:rsidP="00D03C34">
      <w:pPr>
        <w:pStyle w:val="Paragraphedeliste"/>
        <w:numPr>
          <w:ilvl w:val="0"/>
          <w:numId w:val="1"/>
        </w:numPr>
      </w:pPr>
      <w:r>
        <w:t>Pouvez-vous exécuter votre jeu en dehors de Visual Studio ?</w:t>
      </w:r>
    </w:p>
    <w:p w14:paraId="5CDDD191" w14:textId="77777777" w:rsidR="00544602" w:rsidRDefault="00544602" w:rsidP="00544602"/>
    <w:p w14:paraId="0482DC67" w14:textId="5B53D625" w:rsidR="00544602" w:rsidRDefault="00544602" w:rsidP="00544602">
      <w:r>
        <w:t>Oui grâce à l’exécutable créer lors de la compilation.</w:t>
      </w:r>
    </w:p>
    <w:p w14:paraId="3D9D783C" w14:textId="087283D4" w:rsidR="00C32BCF" w:rsidRDefault="00C32BCF" w:rsidP="00544602">
      <w:r w:rsidRPr="00C32BCF">
        <w:drawing>
          <wp:inline distT="0" distB="0" distL="0" distR="0" wp14:anchorId="2C381364" wp14:editId="1FC345A0">
            <wp:extent cx="6371590" cy="293370"/>
            <wp:effectExtent l="0" t="0" r="0" b="0"/>
            <wp:docPr id="11954993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99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94D2" w14:textId="77777777" w:rsidR="00544602" w:rsidRDefault="00544602" w:rsidP="00544602"/>
    <w:p w14:paraId="0B3F421B" w14:textId="521C7CEF" w:rsidR="00D03C34" w:rsidRDefault="00D03C34" w:rsidP="00D03C34">
      <w:pPr>
        <w:pStyle w:val="Paragraphedeliste"/>
        <w:numPr>
          <w:ilvl w:val="0"/>
          <w:numId w:val="1"/>
        </w:numPr>
      </w:pPr>
      <w:r>
        <w:t>Pouvez-vous exécuter votre jeu sur une machine « vierge » ? D’après-vous, pourquoi</w:t>
      </w:r>
    </w:p>
    <w:p w14:paraId="75F6DF3D" w14:textId="77777777" w:rsidR="00C32BCF" w:rsidRDefault="00C32BCF" w:rsidP="00C32BCF"/>
    <w:p w14:paraId="77EA34F0" w14:textId="39C63F53" w:rsidR="0087605E" w:rsidRPr="00D70D02" w:rsidRDefault="00544602" w:rsidP="00AB02A7">
      <w:pPr>
        <w:spacing w:after="200"/>
      </w:pPr>
      <w:r>
        <w:t>D’après moi non car il faudrait le Framework dots NET.</w:t>
      </w:r>
    </w:p>
    <w:sectPr w:rsidR="0087605E" w:rsidRPr="00D70D02" w:rsidSect="00744B82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69E6" w14:textId="77777777" w:rsidR="00744B82" w:rsidRDefault="00744B82">
      <w:r>
        <w:separator/>
      </w:r>
    </w:p>
    <w:p w14:paraId="1998635D" w14:textId="77777777" w:rsidR="00744B82" w:rsidRDefault="00744B82"/>
  </w:endnote>
  <w:endnote w:type="continuationSeparator" w:id="0">
    <w:p w14:paraId="627002F2" w14:textId="77777777" w:rsidR="00744B82" w:rsidRDefault="00744B82">
      <w:r>
        <w:continuationSeparator/>
      </w:r>
    </w:p>
    <w:p w14:paraId="7E2DE011" w14:textId="77777777" w:rsidR="00744B82" w:rsidRDefault="00744B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B512E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5AA6100D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78456" w14:textId="77777777" w:rsidR="00744B82" w:rsidRDefault="00744B82">
      <w:r>
        <w:separator/>
      </w:r>
    </w:p>
    <w:p w14:paraId="2F2C8879" w14:textId="77777777" w:rsidR="00744B82" w:rsidRDefault="00744B82"/>
  </w:footnote>
  <w:footnote w:type="continuationSeparator" w:id="0">
    <w:p w14:paraId="6D3EE69F" w14:textId="77777777" w:rsidR="00744B82" w:rsidRDefault="00744B82">
      <w:r>
        <w:continuationSeparator/>
      </w:r>
    </w:p>
    <w:p w14:paraId="21224B1D" w14:textId="77777777" w:rsidR="00744B82" w:rsidRDefault="00744B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2EDF993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AEB45BF" w14:textId="77777777" w:rsidR="00D077E9" w:rsidRDefault="00D077E9">
          <w:pPr>
            <w:pStyle w:val="En-tte"/>
          </w:pPr>
        </w:p>
      </w:tc>
    </w:tr>
  </w:tbl>
  <w:p w14:paraId="53058AF3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678"/>
    <w:multiLevelType w:val="hybridMultilevel"/>
    <w:tmpl w:val="380A4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D1ECB"/>
    <w:multiLevelType w:val="hybridMultilevel"/>
    <w:tmpl w:val="118C82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83F01"/>
    <w:multiLevelType w:val="hybridMultilevel"/>
    <w:tmpl w:val="71CE6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1314">
    <w:abstractNumId w:val="0"/>
  </w:num>
  <w:num w:numId="2" w16cid:durableId="1394038824">
    <w:abstractNumId w:val="1"/>
  </w:num>
  <w:num w:numId="3" w16cid:durableId="2009357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34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70C80"/>
    <w:rsid w:val="00284348"/>
    <w:rsid w:val="002E7F7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4160"/>
    <w:rsid w:val="004110DE"/>
    <w:rsid w:val="0044085A"/>
    <w:rsid w:val="004B21A5"/>
    <w:rsid w:val="005037F0"/>
    <w:rsid w:val="005100C4"/>
    <w:rsid w:val="00516A86"/>
    <w:rsid w:val="005275F6"/>
    <w:rsid w:val="00532541"/>
    <w:rsid w:val="00544602"/>
    <w:rsid w:val="00572102"/>
    <w:rsid w:val="005F1BB0"/>
    <w:rsid w:val="00656C4D"/>
    <w:rsid w:val="006E5716"/>
    <w:rsid w:val="007302B3"/>
    <w:rsid w:val="00730733"/>
    <w:rsid w:val="00730E3A"/>
    <w:rsid w:val="00736AAF"/>
    <w:rsid w:val="00744B82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B5851"/>
    <w:rsid w:val="009C7720"/>
    <w:rsid w:val="00A23AFA"/>
    <w:rsid w:val="00A31B3E"/>
    <w:rsid w:val="00A532F3"/>
    <w:rsid w:val="00A61747"/>
    <w:rsid w:val="00A8489E"/>
    <w:rsid w:val="00AB02A7"/>
    <w:rsid w:val="00AC29F3"/>
    <w:rsid w:val="00B231E5"/>
    <w:rsid w:val="00C02B87"/>
    <w:rsid w:val="00C32BCF"/>
    <w:rsid w:val="00C365ED"/>
    <w:rsid w:val="00C4086D"/>
    <w:rsid w:val="00CA1896"/>
    <w:rsid w:val="00CB49E1"/>
    <w:rsid w:val="00CB5B28"/>
    <w:rsid w:val="00CF5371"/>
    <w:rsid w:val="00D0323A"/>
    <w:rsid w:val="00D03C34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A8CFD"/>
  <w15:docId w15:val="{2B3519C7-D0E2-46B8-8C77-D675E543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D03C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E4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E416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4160"/>
    <w:pPr>
      <w:spacing w:before="100" w:beforeAutospacing="1" w:after="100" w:afterAutospacing="1" w:line="240" w:lineRule="auto"/>
    </w:pPr>
    <w:rPr>
      <w:rFonts w:ascii="Times New Roman" w:hAnsi="Times New Roman" w:cs="Times New Roman"/>
      <w:b w:val="0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7087se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97C8E9ABCB4053ACA2C3C8F0AEA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063F6D-CBD9-4B13-9183-EF127A00A3D1}"/>
      </w:docPartPr>
      <w:docPartBody>
        <w:p w:rsidR="008D6E8E" w:rsidRDefault="00E30748">
          <w:pPr>
            <w:pStyle w:val="5297C8E9ABCB4053ACA2C3C8F0AEAD4F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janvier 30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CF858EE8C6D6426EAEDDBDBCD454BB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52546B-08EA-4FC6-9F53-7F7F075DBC1D}"/>
      </w:docPartPr>
      <w:docPartBody>
        <w:p w:rsidR="008D6E8E" w:rsidRDefault="00E30748">
          <w:pPr>
            <w:pStyle w:val="CF858EE8C6D6426EAEDDBDBCD454BB5E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513C898CEAFE46D8A8D7BF620F94B4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812AAB-854C-4AAD-96DB-68B6C480DD2E}"/>
      </w:docPartPr>
      <w:docPartBody>
        <w:p w:rsidR="008D6E8E" w:rsidRDefault="00E30748">
          <w:pPr>
            <w:pStyle w:val="513C898CEAFE46D8A8D7BF620F94B479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48"/>
    <w:rsid w:val="008D6E8E"/>
    <w:rsid w:val="00CD5433"/>
    <w:rsid w:val="00E3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297C8E9ABCB4053ACA2C3C8F0AEAD4F">
    <w:name w:val="5297C8E9ABCB4053ACA2C3C8F0AEAD4F"/>
  </w:style>
  <w:style w:type="paragraph" w:customStyle="1" w:styleId="CF858EE8C6D6426EAEDDBDBCD454BB5E">
    <w:name w:val="CF858EE8C6D6426EAEDDBDBCD454BB5E"/>
  </w:style>
  <w:style w:type="paragraph" w:customStyle="1" w:styleId="513C898CEAFE46D8A8D7BF620F94B479">
    <w:name w:val="513C898CEAFE46D8A8D7BF620F94B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16FA24-ADF8-4894-A9EB-6E771EE417ED}">
  <we:reference id="wa104382008" version="1.1.0.1" store="fr-F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Malo Mouron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102</TotalTime>
  <Pages>4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Karine SERIER</dc:creator>
  <cp:keywords/>
  <cp:lastModifiedBy>Malo Mouron</cp:lastModifiedBy>
  <cp:revision>5</cp:revision>
  <cp:lastPrinted>2006-08-01T17:47:00Z</cp:lastPrinted>
  <dcterms:created xsi:type="dcterms:W3CDTF">2024-01-30T12:40:00Z</dcterms:created>
  <dcterms:modified xsi:type="dcterms:W3CDTF">2024-01-30T14:23:00Z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