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DCF0" w14:textId="4BCE7BB8" w:rsidR="00581D49" w:rsidRDefault="000F1564">
      <w:pPr>
        <w:pStyle w:val="Titre"/>
      </w:pPr>
      <w:r>
        <w:t xml:space="preserve">Compte rendu TP </w:t>
      </w:r>
      <w:r>
        <w:t>4</w:t>
      </w:r>
    </w:p>
    <w:p w14:paraId="0E3BD528" w14:textId="77777777" w:rsidR="00581D49" w:rsidRDefault="000F1564">
      <w:pPr>
        <w:pStyle w:val="Titre3"/>
      </w:pPr>
      <w:r>
        <w:t>1) Rendre le code du programme principal. Quelle est la valeur affichée sur la console ?</w:t>
      </w:r>
    </w:p>
    <w:p w14:paraId="286D1DA6" w14:textId="77777777" w:rsidR="00581D49" w:rsidRDefault="000F1564">
      <w:r>
        <w:rPr>
          <w:noProof/>
        </w:rPr>
        <w:drawing>
          <wp:inline distT="0" distB="0" distL="0" distR="0" wp14:anchorId="390F6B71" wp14:editId="1F9999F5">
            <wp:extent cx="3511103" cy="2084914"/>
            <wp:effectExtent l="0" t="0" r="0" b="0"/>
            <wp:docPr id="652187050" name="Image 1" descr="Une image contenant texte, capture d’écran, logiciel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103" cy="20849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D47124" w14:textId="77777777" w:rsidR="00F105AF" w:rsidRPr="00F105AF" w:rsidRDefault="00F105AF" w:rsidP="00F105AF">
      <w:r w:rsidRPr="00F105AF">
        <w:t>La console affiche un résultat de 2, ce qui reflète le compte des instances créées de la classe Test.</w:t>
      </w:r>
    </w:p>
    <w:p w14:paraId="7E0DAFEA" w14:textId="77777777" w:rsidR="00581D49" w:rsidRDefault="000F1564">
      <w:pPr>
        <w:pStyle w:val="Titre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B3FF8E" wp14:editId="2E5FC33A">
            <wp:simplePos x="0" y="0"/>
            <wp:positionH relativeFrom="column">
              <wp:posOffset>-50163</wp:posOffset>
            </wp:positionH>
            <wp:positionV relativeFrom="paragraph">
              <wp:posOffset>295278</wp:posOffset>
            </wp:positionV>
            <wp:extent cx="1531620" cy="1388114"/>
            <wp:effectExtent l="0" t="0" r="0" b="2536"/>
            <wp:wrapSquare wrapText="bothSides"/>
            <wp:docPr id="880465171" name="Image 1" descr="Une image contenant texte, capture d’écran, Police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3881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2) Rendre le code de la </w:t>
      </w:r>
      <w:r>
        <w:t>propriété</w:t>
      </w:r>
    </w:p>
    <w:p w14:paraId="6E22A781" w14:textId="77777777" w:rsidR="00581D49" w:rsidRDefault="000F1564">
      <w:r>
        <w:t xml:space="preserve"> </w:t>
      </w:r>
    </w:p>
    <w:p w14:paraId="4280F7AC" w14:textId="77777777" w:rsidR="00581D49" w:rsidRDefault="000F1564">
      <w:r>
        <w:br/>
      </w:r>
      <w:r>
        <w:br/>
      </w:r>
    </w:p>
    <w:p w14:paraId="68AA6C68" w14:textId="77777777" w:rsidR="00581D49" w:rsidRDefault="00581D49"/>
    <w:p w14:paraId="6D0DB356" w14:textId="77777777" w:rsidR="00581D49" w:rsidRDefault="000F1564">
      <w:r>
        <w:rPr>
          <w:noProof/>
        </w:rPr>
        <w:drawing>
          <wp:anchor distT="0" distB="0" distL="114300" distR="114300" simplePos="0" relativeHeight="251658240" behindDoc="0" locked="0" layoutInCell="1" allowOverlap="1" wp14:anchorId="2AD15D57" wp14:editId="3CF6A135">
            <wp:simplePos x="0" y="0"/>
            <wp:positionH relativeFrom="column">
              <wp:posOffset>299722</wp:posOffset>
            </wp:positionH>
            <wp:positionV relativeFrom="paragraph">
              <wp:posOffset>169630</wp:posOffset>
            </wp:positionV>
            <wp:extent cx="1111252" cy="958218"/>
            <wp:effectExtent l="0" t="0" r="0" b="0"/>
            <wp:wrapSquare wrapText="bothSides"/>
            <wp:docPr id="905308480" name="Image 1" descr="Une image contenant texte, Police, capture d’écran, horlog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1252" cy="9582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1A5D71D" w14:textId="77777777" w:rsidR="00581D49" w:rsidRDefault="00581D49"/>
    <w:p w14:paraId="6149F276" w14:textId="223EC941" w:rsidR="00581D49" w:rsidRDefault="00F105AF">
      <w:r w:rsidRPr="00F105AF">
        <w:t>Voici les ajustements réalisés au sein du constructeur :</w:t>
      </w:r>
    </w:p>
    <w:p w14:paraId="5FCA84CB" w14:textId="77777777" w:rsidR="00AB3BDE" w:rsidRDefault="00AB3BDE"/>
    <w:p w14:paraId="6CE77567" w14:textId="77777777" w:rsidR="00581D49" w:rsidRDefault="000F1564">
      <w:pPr>
        <w:pStyle w:val="Titre3"/>
      </w:pPr>
      <w:r>
        <w:t>3) Quel est le nombre d’instances en mémoire ? Pouvez-vous expliquer ce nombre ?</w:t>
      </w:r>
    </w:p>
    <w:p w14:paraId="068FD6C6" w14:textId="77777777" w:rsidR="00581D49" w:rsidRDefault="000F1564">
      <w:r>
        <w:rPr>
          <w:noProof/>
        </w:rPr>
        <w:drawing>
          <wp:anchor distT="0" distB="0" distL="114300" distR="114300" simplePos="0" relativeHeight="251659264" behindDoc="0" locked="0" layoutInCell="1" allowOverlap="1" wp14:anchorId="5C93367C" wp14:editId="169E10C9">
            <wp:simplePos x="0" y="0"/>
            <wp:positionH relativeFrom="column">
              <wp:posOffset>2150568</wp:posOffset>
            </wp:positionH>
            <wp:positionV relativeFrom="paragraph">
              <wp:posOffset>327026</wp:posOffset>
            </wp:positionV>
            <wp:extent cx="1583685" cy="236216"/>
            <wp:effectExtent l="0" t="0" r="0" b="0"/>
            <wp:wrapTopAndBottom/>
            <wp:docPr id="629717680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3685" cy="2362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8F6AB69" wp14:editId="3A1AC46B">
            <wp:extent cx="5760720" cy="211455"/>
            <wp:effectExtent l="0" t="0" r="0" b="0"/>
            <wp:docPr id="2070633644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8ADA56" w14:textId="77777777" w:rsidR="00AB3BDE" w:rsidRPr="00AB3BDE" w:rsidRDefault="00AB3BDE" w:rsidP="00AB3BDE">
      <w:r w:rsidRPr="00AB3BDE">
        <w:t>Ce phénomène s'explique par le fait que t et t1 font référence au même objet en mémoire, impliquant qu'ils partagent les mêmes données plutôt que d'en posséder des copies distinctes.</w:t>
      </w:r>
    </w:p>
    <w:p w14:paraId="463FE82D" w14:textId="77777777" w:rsidR="00581D49" w:rsidRDefault="000F1564">
      <w:pPr>
        <w:pStyle w:val="Titre3"/>
      </w:pPr>
      <w:r>
        <w:t>4</w:t>
      </w:r>
      <w:r>
        <w:t>) Quelles sont les valeurs de t1.Val, t2.Val et t.Val ? Pouvez vous expliquer la valeur de t.Val ?</w:t>
      </w:r>
    </w:p>
    <w:p w14:paraId="45FE7B0C" w14:textId="5CA2AFDC" w:rsidR="00C624DF" w:rsidRDefault="00C624DF">
      <w:r w:rsidRPr="00C624DF">
        <w:t xml:space="preserve">L'explication repose sur le fait que t et t1 partagent la même adresse mémoire, signifiant que </w:t>
      </w:r>
      <w:proofErr w:type="spellStart"/>
      <w:r w:rsidRPr="00C624DF">
        <w:t>t</w:t>
      </w:r>
      <w:proofErr w:type="spellEnd"/>
      <w:r w:rsidRPr="00C624DF">
        <w:t xml:space="preserve"> ne duplique pas les informations de t1 mais y accède directement.</w:t>
      </w:r>
    </w:p>
    <w:p w14:paraId="0BD60039" w14:textId="77777777" w:rsidR="00581D49" w:rsidRDefault="000F1564">
      <w:pPr>
        <w:pStyle w:val="Titre3"/>
      </w:pPr>
      <w:r>
        <w:lastRenderedPageBreak/>
        <w:t>5) Rendre le code du constructeur par copie</w:t>
      </w:r>
    </w:p>
    <w:p w14:paraId="2BD3484D" w14:textId="77777777" w:rsidR="00581D49" w:rsidRDefault="000F1564">
      <w:r>
        <w:rPr>
          <w:noProof/>
        </w:rPr>
        <w:drawing>
          <wp:inline distT="0" distB="0" distL="0" distR="0" wp14:anchorId="2FEE1E94" wp14:editId="5D17E835">
            <wp:extent cx="1600282" cy="1307692"/>
            <wp:effectExtent l="0" t="0" r="0" b="6758"/>
            <wp:docPr id="1736970995" name="Image 1" descr="Une image contenant texte, capture d’écran, Police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3076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897149" w14:textId="77777777" w:rsidR="00581D49" w:rsidRDefault="000F1564">
      <w:pPr>
        <w:pStyle w:val="Titre3"/>
      </w:pPr>
      <w:r>
        <w:t>6) Quelles sont les valeurs de ces propriétés ? Pouvez-vous expliquer ces dernières ? Combien d’instances de Test sont alors présentes en mémoire ?</w:t>
      </w:r>
    </w:p>
    <w:p w14:paraId="2ACBEA04" w14:textId="77777777" w:rsidR="00581D49" w:rsidRDefault="000F1564">
      <w:r>
        <w:rPr>
          <w:noProof/>
        </w:rPr>
        <w:drawing>
          <wp:anchor distT="0" distB="0" distL="114300" distR="114300" simplePos="0" relativeHeight="251660288" behindDoc="0" locked="0" layoutInCell="1" allowOverlap="1" wp14:anchorId="79342E4A" wp14:editId="61E0C272">
            <wp:simplePos x="0" y="0"/>
            <wp:positionH relativeFrom="column">
              <wp:posOffset>-31656</wp:posOffset>
            </wp:positionH>
            <wp:positionV relativeFrom="paragraph">
              <wp:posOffset>313977</wp:posOffset>
            </wp:positionV>
            <wp:extent cx="6122255" cy="1496817"/>
            <wp:effectExtent l="0" t="0" r="0" b="8133"/>
            <wp:wrapTopAndBottom/>
            <wp:docPr id="1862483571" name="Image 1" descr="Une image contenant capture d’écran, texte, Logiciel multimédia, logiciel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255" cy="14968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Code utilisé : </w:t>
      </w:r>
    </w:p>
    <w:p w14:paraId="6BDD75E4" w14:textId="77777777" w:rsidR="00581D49" w:rsidRDefault="000F1564">
      <w:r>
        <w:rPr>
          <w:noProof/>
        </w:rPr>
        <w:drawing>
          <wp:anchor distT="0" distB="0" distL="114300" distR="114300" simplePos="0" relativeHeight="251661312" behindDoc="0" locked="0" layoutInCell="1" allowOverlap="1" wp14:anchorId="0690691B" wp14:editId="6D1CF48B">
            <wp:simplePos x="0" y="0"/>
            <wp:positionH relativeFrom="column">
              <wp:posOffset>619816</wp:posOffset>
            </wp:positionH>
            <wp:positionV relativeFrom="paragraph">
              <wp:posOffset>1722839</wp:posOffset>
            </wp:positionV>
            <wp:extent cx="4519293" cy="234314"/>
            <wp:effectExtent l="0" t="0" r="0" b="0"/>
            <wp:wrapSquare wrapText="bothSides"/>
            <wp:docPr id="955504048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293" cy="2343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A008EE3" w14:textId="77777777" w:rsidR="00581D49" w:rsidRDefault="000F1564">
      <w:r>
        <w:t xml:space="preserve">Résultat : </w:t>
      </w:r>
    </w:p>
    <w:p w14:paraId="0A138FA6" w14:textId="77777777" w:rsidR="00A26C34" w:rsidRDefault="00A26C34" w:rsidP="00A26C34">
      <w:r>
        <w:t>Les modifications effectuées ne modifient pas les valeurs de t et t3 lorsque t1 est modifié, grâce à l'implémentation du nouveau constructeur.</w:t>
      </w:r>
    </w:p>
    <w:p w14:paraId="2B7A849C" w14:textId="77777777" w:rsidR="00A26C34" w:rsidRDefault="00A26C34" w:rsidP="00A26C34">
      <w:r>
        <w:t>Le total s'élève à quatre instances en mémoire.</w:t>
      </w:r>
    </w:p>
    <w:p w14:paraId="1E4B6876" w14:textId="77777777" w:rsidR="00A26C34" w:rsidRDefault="00A26C34"/>
    <w:p w14:paraId="32C5CCD0" w14:textId="77777777" w:rsidR="00581D49" w:rsidRDefault="000F1564">
      <w:pPr>
        <w:pStyle w:val="Titre3"/>
      </w:pPr>
      <w:r>
        <w:t>7</w:t>
      </w:r>
      <w:r>
        <w:t>) Quelles sont les valeurs affichées ? Pouvez-vous expliquer pourquoi ? D’après-vous l’opération == compare-t-il les valeurs ou les références ?</w:t>
      </w:r>
    </w:p>
    <w:p w14:paraId="6DD83D05" w14:textId="77777777" w:rsidR="00A26C34" w:rsidRDefault="000F1564" w:rsidP="00A26C34">
      <w:r>
        <w:rPr>
          <w:noProof/>
        </w:rPr>
        <w:drawing>
          <wp:inline distT="0" distB="0" distL="0" distR="0" wp14:anchorId="0ADE5A22" wp14:editId="0F34718B">
            <wp:extent cx="2757217" cy="746141"/>
            <wp:effectExtent l="0" t="0" r="5033" b="0"/>
            <wp:docPr id="567317975" name="Image 1" descr="Une image contenant texte, capture d’écran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217" cy="7461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2AF7F2A" w14:textId="690B3409" w:rsidR="00581D49" w:rsidRDefault="00A26C34" w:rsidP="00A26C34">
      <w:r w:rsidRPr="00A26C34">
        <w:t>Les trois comparaisons retournent faux, indiquant que t1 diffère de t2 et t3 malgré des valeurs identiques, car l'opérateur == évalue les références plutôt que les valeurs elles-mêmes.</w:t>
      </w:r>
    </w:p>
    <w:p w14:paraId="27D98582" w14:textId="77777777" w:rsidR="00A26C34" w:rsidRDefault="00A26C34">
      <w:pPr>
        <w:pageBreakBefore/>
      </w:pPr>
    </w:p>
    <w:p w14:paraId="41AE2E06" w14:textId="77777777" w:rsidR="00581D49" w:rsidRDefault="000F1564">
      <w:pPr>
        <w:pStyle w:val="Titre3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F494E5" wp14:editId="67010642">
            <wp:simplePos x="0" y="0"/>
            <wp:positionH relativeFrom="column">
              <wp:posOffset>1395264</wp:posOffset>
            </wp:positionH>
            <wp:positionV relativeFrom="paragraph">
              <wp:posOffset>416006</wp:posOffset>
            </wp:positionV>
            <wp:extent cx="2644188" cy="3921184"/>
            <wp:effectExtent l="0" t="0" r="3762" b="3116"/>
            <wp:wrapTopAndBottom/>
            <wp:docPr id="300851569" name="Image 1" descr="Une image contenant texte, capture d’écra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188" cy="39211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8) Joindre le code de Equals à votre compte-rendu</w:t>
      </w:r>
    </w:p>
    <w:p w14:paraId="522865C2" w14:textId="77777777" w:rsidR="00581D49" w:rsidRDefault="00581D49"/>
    <w:p w14:paraId="72D4AB8D" w14:textId="77777777" w:rsidR="00581D49" w:rsidRDefault="000F1564">
      <w:pPr>
        <w:pStyle w:val="Titre3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59EF7D" wp14:editId="6E455C42">
            <wp:simplePos x="0" y="0"/>
            <wp:positionH relativeFrom="column">
              <wp:posOffset>-20180</wp:posOffset>
            </wp:positionH>
            <wp:positionV relativeFrom="paragraph">
              <wp:posOffset>430179</wp:posOffset>
            </wp:positionV>
            <wp:extent cx="5760720" cy="1137915"/>
            <wp:effectExtent l="0" t="0" r="0" b="5085"/>
            <wp:wrapTopAndBottom/>
            <wp:docPr id="591426156" name="Image 1" descr="Une image contenant texte, capture d’écran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7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9) Joindre le code de votre test à votre compte-rendu</w:t>
      </w:r>
    </w:p>
    <w:p w14:paraId="63C62586" w14:textId="77777777" w:rsidR="00581D49" w:rsidRDefault="00581D49"/>
    <w:p w14:paraId="439A75B3" w14:textId="77777777" w:rsidR="00581D49" w:rsidRDefault="000F1564">
      <w:pPr>
        <w:pStyle w:val="Titre3"/>
      </w:pPr>
      <w:r>
        <w:t>10) Quelle est la différence entre t1==t3 et t</w:t>
      </w:r>
      <w:proofErr w:type="gramStart"/>
      <w:r>
        <w:t>1.Equals</w:t>
      </w:r>
      <w:proofErr w:type="gramEnd"/>
      <w:r>
        <w:t>(t3) ?</w:t>
      </w:r>
    </w:p>
    <w:p w14:paraId="633DB14D" w14:textId="77777777" w:rsidR="007017BA" w:rsidRPr="007017BA" w:rsidRDefault="007017BA" w:rsidP="007017BA"/>
    <w:p w14:paraId="63E2DA85" w14:textId="6601A769" w:rsidR="00DF23FE" w:rsidRDefault="00DF23FE">
      <w:r w:rsidRPr="00DF23FE">
        <w:t xml:space="preserve">L'opérateur == évalue l'égalité des références, tandis que la méthode </w:t>
      </w:r>
      <w:proofErr w:type="spellStart"/>
      <w:r w:rsidRPr="00DF23FE">
        <w:t>Equals</w:t>
      </w:r>
      <w:proofErr w:type="spellEnd"/>
      <w:r w:rsidRPr="00DF23FE">
        <w:t xml:space="preserve"> compare les valeurs spécifiques des attributs entre les instances.</w:t>
      </w:r>
    </w:p>
    <w:p w14:paraId="41342CF0" w14:textId="77777777" w:rsidR="00581D49" w:rsidRDefault="000F1564">
      <w:pPr>
        <w:pStyle w:val="Titre3"/>
      </w:pPr>
      <w:r>
        <w:t>11) Quel est, d’après vous, le rôle du destructeur ?</w:t>
      </w:r>
    </w:p>
    <w:p w14:paraId="09ACBD38" w14:textId="5D79AA25" w:rsidR="00581D49" w:rsidRDefault="007017BA">
      <w:r w:rsidRPr="007017BA">
        <w:t>Le destructeur est destiné à libérer une instance de la classe de la mémoire, réduisant également le compteur de la classe par un. Il sert également à signaler la suppression de l'instance.</w:t>
      </w:r>
      <w:r w:rsidR="000F1564">
        <w:t xml:space="preserve"> </w:t>
      </w:r>
    </w:p>
    <w:p w14:paraId="0109407F" w14:textId="42772F50" w:rsidR="00F105AF" w:rsidRDefault="000F1564" w:rsidP="00F105AF">
      <w:pPr>
        <w:pStyle w:val="Titre3"/>
      </w:pPr>
      <w:r>
        <w:lastRenderedPageBreak/>
        <w:t>12) Quel est le nombre d’occurrences avant et après l’attente ? Comment expliquez-vous la différence ?</w:t>
      </w:r>
    </w:p>
    <w:p w14:paraId="119434D4" w14:textId="29C6F14D" w:rsidR="00F105AF" w:rsidRDefault="00272A6A" w:rsidP="00F105AF">
      <w:r w:rsidRPr="00272A6A">
        <w:drawing>
          <wp:inline distT="0" distB="0" distL="0" distR="0" wp14:anchorId="5023D324" wp14:editId="0967E073">
            <wp:extent cx="1705213" cy="438211"/>
            <wp:effectExtent l="0" t="0" r="9525" b="0"/>
            <wp:docPr id="2189614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614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D6C7" w14:textId="7BD1FA10" w:rsidR="000E061B" w:rsidRPr="00F105AF" w:rsidRDefault="000E061B" w:rsidP="00F105AF">
      <w:r>
        <w:t>L'ajout de plusieurs instances et un délai d'attente permettent d'observer l'effet du destructeur, libérant de la mémoire en détruisant des instances de manière programmée.</w:t>
      </w:r>
    </w:p>
    <w:sectPr w:rsidR="000E061B" w:rsidRPr="00F105AF">
      <w:footerReference w:type="default" r:id="rId1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1CCD" w14:textId="77777777" w:rsidR="000F1564" w:rsidRDefault="000F1564">
      <w:pPr>
        <w:spacing w:before="0" w:after="0" w:line="240" w:lineRule="auto"/>
      </w:pPr>
      <w:r>
        <w:separator/>
      </w:r>
    </w:p>
  </w:endnote>
  <w:endnote w:type="continuationSeparator" w:id="0">
    <w:p w14:paraId="48ADE221" w14:textId="77777777" w:rsidR="000F1564" w:rsidRDefault="000F15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B44AB" w14:textId="03834EC6" w:rsidR="00F105AF" w:rsidRDefault="00F105AF" w:rsidP="00F105AF">
    <w:pPr>
      <w:pStyle w:val="Pieddepage"/>
      <w:tabs>
        <w:tab w:val="clear" w:pos="4536"/>
        <w:tab w:val="clear" w:pos="9072"/>
        <w:tab w:val="left" w:pos="2550"/>
      </w:tabs>
    </w:pPr>
    <w:r>
      <w:t>Malo Mouron</w:t>
    </w:r>
    <w:r>
      <w:tab/>
      <w:t xml:space="preserve">B1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78C5" w14:textId="77777777" w:rsidR="000F1564" w:rsidRDefault="000F1564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3F9438F" w14:textId="77777777" w:rsidR="000F1564" w:rsidRDefault="000F156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81D49"/>
    <w:rsid w:val="000E061B"/>
    <w:rsid w:val="000F1564"/>
    <w:rsid w:val="00272A6A"/>
    <w:rsid w:val="00581D49"/>
    <w:rsid w:val="007017BA"/>
    <w:rsid w:val="00A26C34"/>
    <w:rsid w:val="00AB3BDE"/>
    <w:rsid w:val="00BC5FE8"/>
    <w:rsid w:val="00C624DF"/>
    <w:rsid w:val="00DF23FE"/>
    <w:rsid w:val="00E04A80"/>
    <w:rsid w:val="00F1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28E8"/>
  <w15:docId w15:val="{8D58A9E3-7691-4F52-97A9-CCDBCD1C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en-US" w:bidi="ar-SA"/>
      </w:rPr>
    </w:rPrDefault>
    <w:pPrDefault>
      <w:pPr>
        <w:autoSpaceDN w:val="0"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pBdr>
        <w:top w:val="single" w:sz="24" w:space="0" w:color="0F6FC6"/>
        <w:left w:val="single" w:sz="24" w:space="0" w:color="0F6FC6"/>
        <w:bottom w:val="single" w:sz="24" w:space="0" w:color="0F6FC6"/>
        <w:right w:val="single" w:sz="24" w:space="0" w:color="0F6FC6"/>
      </w:pBdr>
      <w:shd w:val="clear" w:color="auto" w:fill="0F6FC6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uiPriority w:val="9"/>
    <w:unhideWhenUsed/>
    <w:qFormat/>
    <w:pPr>
      <w:pBdr>
        <w:top w:val="single" w:sz="24" w:space="0" w:color="C7E2FA"/>
        <w:left w:val="single" w:sz="24" w:space="0" w:color="C7E2FA"/>
        <w:bottom w:val="single" w:sz="24" w:space="0" w:color="C7E2FA"/>
        <w:right w:val="single" w:sz="24" w:space="0" w:color="C7E2FA"/>
      </w:pBdr>
      <w:shd w:val="clear" w:color="auto" w:fill="C7E2FA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uiPriority w:val="9"/>
    <w:unhideWhenUsed/>
    <w:qFormat/>
    <w:pPr>
      <w:pBdr>
        <w:top w:val="single" w:sz="6" w:space="2" w:color="0F6FC6"/>
      </w:pBdr>
      <w:spacing w:before="300" w:after="0"/>
      <w:outlineLvl w:val="2"/>
    </w:pPr>
    <w:rPr>
      <w:caps/>
      <w:color w:val="073662"/>
      <w:spacing w:val="15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pBdr>
        <w:top w:val="dotted" w:sz="6" w:space="2" w:color="0F6FC6"/>
      </w:pBdr>
      <w:spacing w:before="200" w:after="0"/>
      <w:outlineLvl w:val="3"/>
    </w:pPr>
    <w:rPr>
      <w:caps/>
      <w:color w:val="0B5294"/>
      <w:spacing w:val="10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bottom w:val="single" w:sz="6" w:space="1" w:color="0F6FC6"/>
      </w:pBdr>
      <w:spacing w:before="200" w:after="0"/>
      <w:outlineLvl w:val="4"/>
    </w:pPr>
    <w:rPr>
      <w:caps/>
      <w:color w:val="0B5294"/>
      <w:spacing w:val="1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bottom w:val="dotted" w:sz="6" w:space="1" w:color="0F6FC6"/>
      </w:pBdr>
      <w:spacing w:before="200" w:after="0"/>
      <w:outlineLvl w:val="5"/>
    </w:pPr>
    <w:rPr>
      <w:caps/>
      <w:color w:val="0B5294"/>
      <w:spacing w:val="10"/>
    </w:rPr>
  </w:style>
  <w:style w:type="paragraph" w:styleId="Titre7">
    <w:name w:val="heading 7"/>
    <w:basedOn w:val="Normal"/>
    <w:next w:val="Normal"/>
    <w:pPr>
      <w:spacing w:before="200" w:after="0"/>
      <w:outlineLvl w:val="6"/>
    </w:pPr>
    <w:rPr>
      <w:caps/>
      <w:color w:val="0B5294"/>
      <w:spacing w:val="10"/>
    </w:rPr>
  </w:style>
  <w:style w:type="paragraph" w:styleId="Titre8">
    <w:name w:val="heading 8"/>
    <w:basedOn w:val="Normal"/>
    <w:next w:val="Normal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caps/>
      <w:color w:val="FFFFFF"/>
      <w:spacing w:val="15"/>
      <w:sz w:val="22"/>
      <w:szCs w:val="22"/>
      <w:shd w:val="clear" w:color="auto" w:fill="0F6FC6"/>
    </w:rPr>
  </w:style>
  <w:style w:type="character" w:customStyle="1" w:styleId="Titre2Car">
    <w:name w:val="Titre 2 Car"/>
    <w:basedOn w:val="Policepardfaut"/>
    <w:rPr>
      <w:caps/>
      <w:spacing w:val="15"/>
      <w:shd w:val="clear" w:color="auto" w:fill="C7E2FA"/>
    </w:rPr>
  </w:style>
  <w:style w:type="paragraph" w:styleId="Titre">
    <w:name w:val="Title"/>
    <w:basedOn w:val="Normal"/>
    <w:next w:val="Normal"/>
    <w:uiPriority w:val="10"/>
    <w:qFormat/>
    <w:pPr>
      <w:spacing w:before="0" w:after="0"/>
    </w:pPr>
    <w:rPr>
      <w:rFonts w:ascii="Calibri Light" w:hAnsi="Calibri Light"/>
      <w:caps/>
      <w:color w:val="0F6FC6"/>
      <w:spacing w:val="10"/>
      <w:sz w:val="52"/>
      <w:szCs w:val="52"/>
    </w:rPr>
  </w:style>
  <w:style w:type="character" w:customStyle="1" w:styleId="TitreCar">
    <w:name w:val="Titre Car"/>
    <w:basedOn w:val="Policepardfaut"/>
    <w:rPr>
      <w:rFonts w:ascii="Calibri Light" w:eastAsia="Times New Roman" w:hAnsi="Calibri Light" w:cs="Times New Roman"/>
      <w:caps/>
      <w:color w:val="0F6FC6"/>
      <w:spacing w:val="10"/>
      <w:sz w:val="52"/>
      <w:szCs w:val="52"/>
    </w:rPr>
  </w:style>
  <w:style w:type="paragraph" w:styleId="Sansinterligne">
    <w:name w:val="No Spacing"/>
    <w:pPr>
      <w:spacing w:after="0" w:line="240" w:lineRule="auto"/>
    </w:pPr>
  </w:style>
  <w:style w:type="character" w:customStyle="1" w:styleId="Titre3Car">
    <w:name w:val="Titre 3 Car"/>
    <w:basedOn w:val="Policepardfaut"/>
    <w:rPr>
      <w:caps/>
      <w:color w:val="073662"/>
      <w:spacing w:val="15"/>
    </w:rPr>
  </w:style>
  <w:style w:type="character" w:customStyle="1" w:styleId="Titre4Car">
    <w:name w:val="Titre 4 Car"/>
    <w:basedOn w:val="Policepardfaut"/>
    <w:rPr>
      <w:caps/>
      <w:color w:val="0B5294"/>
      <w:spacing w:val="10"/>
    </w:rPr>
  </w:style>
  <w:style w:type="character" w:customStyle="1" w:styleId="Titre5Car">
    <w:name w:val="Titre 5 Car"/>
    <w:basedOn w:val="Policepardfaut"/>
    <w:rPr>
      <w:caps/>
      <w:color w:val="0B5294"/>
      <w:spacing w:val="10"/>
    </w:rPr>
  </w:style>
  <w:style w:type="character" w:customStyle="1" w:styleId="Titre6Car">
    <w:name w:val="Titre 6 Car"/>
    <w:basedOn w:val="Policepardfaut"/>
    <w:rPr>
      <w:caps/>
      <w:color w:val="0B5294"/>
      <w:spacing w:val="10"/>
    </w:rPr>
  </w:style>
  <w:style w:type="character" w:customStyle="1" w:styleId="Titre7Car">
    <w:name w:val="Titre 7 Car"/>
    <w:basedOn w:val="Policepardfaut"/>
    <w:rPr>
      <w:caps/>
      <w:color w:val="0B5294"/>
      <w:spacing w:val="10"/>
    </w:rPr>
  </w:style>
  <w:style w:type="character" w:customStyle="1" w:styleId="Titre8Car">
    <w:name w:val="Titre 8 Car"/>
    <w:basedOn w:val="Policepardfaut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rPr>
      <w:b/>
      <w:bCs/>
      <w:color w:val="0B5294"/>
      <w:sz w:val="16"/>
      <w:szCs w:val="16"/>
    </w:rPr>
  </w:style>
  <w:style w:type="paragraph" w:styleId="Sous-titre">
    <w:name w:val="Subtitle"/>
    <w:basedOn w:val="Normal"/>
    <w:next w:val="Normal"/>
    <w:uiPriority w:val="11"/>
    <w:qFormat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ous-titreCar">
    <w:name w:val="Sous-titre Car"/>
    <w:basedOn w:val="Policepardfaut"/>
    <w:rPr>
      <w:caps/>
      <w:color w:val="595959"/>
      <w:spacing w:val="10"/>
      <w:sz w:val="21"/>
      <w:szCs w:val="21"/>
    </w:rPr>
  </w:style>
  <w:style w:type="character" w:styleId="lev">
    <w:name w:val="Strong"/>
    <w:rPr>
      <w:b/>
      <w:bCs/>
    </w:rPr>
  </w:style>
  <w:style w:type="character" w:styleId="Accentuation">
    <w:name w:val="Emphasis"/>
    <w:rPr>
      <w:caps/>
      <w:color w:val="073662"/>
      <w:spacing w:val="5"/>
    </w:rPr>
  </w:style>
  <w:style w:type="paragraph" w:styleId="Citation">
    <w:name w:val="Quote"/>
    <w:basedOn w:val="Normal"/>
    <w:next w:val="Normal"/>
    <w:rPr>
      <w:i/>
      <w:iCs/>
      <w:sz w:val="24"/>
      <w:szCs w:val="24"/>
    </w:rPr>
  </w:style>
  <w:style w:type="character" w:customStyle="1" w:styleId="CitationCar">
    <w:name w:val="Citation Car"/>
    <w:basedOn w:val="Policepardfaut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pPr>
      <w:spacing w:before="240" w:after="240" w:line="240" w:lineRule="auto"/>
      <w:ind w:left="1080" w:right="1080"/>
      <w:jc w:val="center"/>
    </w:pPr>
    <w:rPr>
      <w:color w:val="0F6FC6"/>
      <w:sz w:val="24"/>
      <w:szCs w:val="24"/>
    </w:rPr>
  </w:style>
  <w:style w:type="character" w:customStyle="1" w:styleId="CitationintenseCar">
    <w:name w:val="Citation intense Car"/>
    <w:basedOn w:val="Policepardfaut"/>
    <w:rPr>
      <w:color w:val="0F6FC6"/>
      <w:sz w:val="24"/>
      <w:szCs w:val="24"/>
    </w:rPr>
  </w:style>
  <w:style w:type="character" w:styleId="Accentuationlgre">
    <w:name w:val="Subtle Emphasis"/>
    <w:rPr>
      <w:i/>
      <w:iCs/>
      <w:color w:val="073662"/>
    </w:rPr>
  </w:style>
  <w:style w:type="character" w:styleId="Accentuationintense">
    <w:name w:val="Intense Emphasis"/>
    <w:rPr>
      <w:b/>
      <w:bCs/>
      <w:caps/>
      <w:color w:val="073662"/>
      <w:spacing w:val="10"/>
    </w:rPr>
  </w:style>
  <w:style w:type="character" w:styleId="Rfrencelgre">
    <w:name w:val="Subtle Reference"/>
    <w:rPr>
      <w:b/>
      <w:bCs/>
      <w:color w:val="0F6FC6"/>
    </w:rPr>
  </w:style>
  <w:style w:type="character" w:styleId="Rfrenceintense">
    <w:name w:val="Intense Reference"/>
    <w:rPr>
      <w:b/>
      <w:bCs/>
      <w:i/>
      <w:iCs/>
      <w:caps/>
      <w:color w:val="0F6FC6"/>
    </w:rPr>
  </w:style>
  <w:style w:type="character" w:styleId="Titredulivre">
    <w:name w:val="Book Titl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</w:style>
  <w:style w:type="paragraph" w:styleId="En-tte">
    <w:name w:val="header"/>
    <w:basedOn w:val="Normal"/>
    <w:link w:val="En-tteCar"/>
    <w:uiPriority w:val="99"/>
    <w:unhideWhenUsed/>
    <w:rsid w:val="00F105A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05AF"/>
  </w:style>
  <w:style w:type="paragraph" w:styleId="Pieddepage">
    <w:name w:val="footer"/>
    <w:basedOn w:val="Normal"/>
    <w:link w:val="PieddepageCar"/>
    <w:uiPriority w:val="99"/>
    <w:unhideWhenUsed/>
    <w:rsid w:val="00F105A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0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1721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2739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8314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168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31137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23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18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244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556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822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450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374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De Sousa</dc:creator>
  <dc:description/>
  <cp:lastModifiedBy>Malo Mouron</cp:lastModifiedBy>
  <cp:revision>2</cp:revision>
  <dcterms:created xsi:type="dcterms:W3CDTF">2024-02-12T08:09:00Z</dcterms:created>
  <dcterms:modified xsi:type="dcterms:W3CDTF">2024-02-12T08:09:00Z</dcterms:modified>
</cp:coreProperties>
</file>